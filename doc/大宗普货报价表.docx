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26" w:rsidRDefault="004679CC">
      <w:r>
        <w:rPr>
          <w:rFonts w:hint="eastAsia"/>
        </w:rPr>
        <w:t>美县：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LAX</w:t>
            </w:r>
            <w:r>
              <w:rPr>
                <w:rFonts w:hint="eastAsia"/>
              </w:rPr>
              <w:t>洛杉矶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客机（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货机（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KE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MU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</w:tbl>
    <w:p w:rsidR="00266C26" w:rsidRDefault="00266C2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SFO</w:t>
            </w:r>
            <w:r>
              <w:rPr>
                <w:rFonts w:hint="eastAsia"/>
              </w:rPr>
              <w:t>旧金山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KE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MU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</w:tbl>
    <w:p w:rsidR="00266C26" w:rsidRDefault="00266C2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CRD</w:t>
            </w:r>
            <w:r>
              <w:rPr>
                <w:rFonts w:hint="eastAsia"/>
              </w:rPr>
              <w:t>芝加哥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3-5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KE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MU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</w:tbl>
    <w:p w:rsidR="00266C26" w:rsidRDefault="00266C2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JFK</w:t>
            </w:r>
            <w:r>
              <w:rPr>
                <w:rFonts w:hint="eastAsia"/>
              </w:rPr>
              <w:t>纽约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2-5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KE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MU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</w:tbl>
    <w:p w:rsidR="00266C26" w:rsidRDefault="00266C2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亚特兰大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KE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MU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</w:tbl>
    <w:p w:rsidR="00266C26" w:rsidRDefault="00266C2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YVR</w:t>
            </w:r>
            <w:r>
              <w:rPr>
                <w:rFonts w:hint="eastAsia"/>
              </w:rPr>
              <w:t>温哥华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</w:tbl>
    <w:p w:rsidR="00266C26" w:rsidRDefault="00266C26"/>
    <w:p w:rsidR="00266C26" w:rsidRDefault="00266C26"/>
    <w:p w:rsidR="00266C26" w:rsidRDefault="00266C26"/>
    <w:p w:rsidR="00266C26" w:rsidRDefault="00266C26"/>
    <w:p w:rsidR="00266C26" w:rsidRDefault="00266C2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lastRenderedPageBreak/>
              <w:t>YYZ</w:t>
            </w:r>
            <w:r>
              <w:rPr>
                <w:rFonts w:hint="eastAsia"/>
              </w:rPr>
              <w:t>多伦多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KE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MU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</w:tbl>
    <w:p w:rsidR="00266C26" w:rsidRDefault="00266C26"/>
    <w:p w:rsidR="00266C26" w:rsidRDefault="004679CC">
      <w:r>
        <w:rPr>
          <w:rFonts w:hint="eastAsia"/>
        </w:rPr>
        <w:t>日韩：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ICN</w:t>
            </w:r>
            <w:r>
              <w:rPr>
                <w:rFonts w:hint="eastAsia"/>
              </w:rPr>
              <w:t>首尔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KE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</w:tbl>
    <w:p w:rsidR="00266C26" w:rsidRDefault="00266C26">
      <w:pPr>
        <w:jc w:val="center"/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TYO</w:t>
            </w:r>
            <w:r>
              <w:rPr>
                <w:rFonts w:hint="eastAsia"/>
              </w:rPr>
              <w:t>东京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MU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</w:tbl>
    <w:p w:rsidR="00266C26" w:rsidRDefault="00266C26"/>
    <w:p w:rsidR="00266C26" w:rsidRDefault="004679CC">
      <w:r>
        <w:rPr>
          <w:rFonts w:hint="eastAsia"/>
        </w:rPr>
        <w:t>亚洲：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SIN</w:t>
            </w:r>
            <w:r>
              <w:rPr>
                <w:rFonts w:hint="eastAsia"/>
              </w:rPr>
              <w:t>新加坡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3-5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MU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</w:tbl>
    <w:p w:rsidR="00266C26" w:rsidRDefault="00266C2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BKK</w:t>
            </w:r>
            <w:r>
              <w:rPr>
                <w:rFonts w:hint="eastAsia"/>
              </w:rPr>
              <w:t>曼谷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3-5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MU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3-5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</w:tbl>
    <w:p w:rsidR="00266C26" w:rsidRDefault="00266C26"/>
    <w:p w:rsidR="00266C26" w:rsidRDefault="004679CC">
      <w:r>
        <w:rPr>
          <w:rFonts w:hint="eastAsia"/>
        </w:rPr>
        <w:t>澳</w:t>
      </w:r>
      <w:bookmarkStart w:id="0" w:name="_GoBack"/>
      <w:bookmarkEnd w:id="0"/>
      <w:r>
        <w:rPr>
          <w:rFonts w:hint="eastAsia"/>
        </w:rPr>
        <w:t>洲：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MEL</w:t>
            </w:r>
            <w:r>
              <w:rPr>
                <w:rFonts w:hint="eastAsia"/>
              </w:rPr>
              <w:t>墨尔本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MU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/>
        </w:tc>
        <w:tc>
          <w:tcPr>
            <w:tcW w:w="1704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  <w:tc>
          <w:tcPr>
            <w:tcW w:w="1705" w:type="dxa"/>
          </w:tcPr>
          <w:p w:rsidR="00266C26" w:rsidRDefault="00266C26"/>
        </w:tc>
      </w:tr>
    </w:tbl>
    <w:p w:rsidR="00266C26" w:rsidRDefault="00266C26">
      <w:pPr>
        <w:jc w:val="center"/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SYD</w:t>
            </w:r>
            <w:r>
              <w:rPr>
                <w:rFonts w:hint="eastAsia"/>
              </w:rPr>
              <w:t>悉尼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MU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</w:tbl>
    <w:p w:rsidR="00266C26" w:rsidRDefault="00266C2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AKL</w:t>
            </w:r>
            <w:r>
              <w:rPr>
                <w:rFonts w:hint="eastAsia"/>
              </w:rPr>
              <w:t>奥克兰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</w:tbl>
    <w:p w:rsidR="00266C26" w:rsidRDefault="00266C26"/>
    <w:p w:rsidR="00266C26" w:rsidRDefault="00266C26"/>
    <w:p w:rsidR="00266C26" w:rsidRDefault="004679CC">
      <w:r>
        <w:rPr>
          <w:rFonts w:hint="eastAsia"/>
        </w:rPr>
        <w:t>欧洲：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AMS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lastRenderedPageBreak/>
              <w:t>CZ</w:t>
            </w:r>
            <w:r>
              <w:rPr>
                <w:rFonts w:hint="eastAsia"/>
              </w:rPr>
              <w:t>货机（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客机（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MU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3-5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</w:tbl>
    <w:p w:rsidR="00266C26" w:rsidRDefault="00266C26">
      <w:pPr>
        <w:jc w:val="center"/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CDG</w:t>
            </w:r>
            <w:r>
              <w:rPr>
                <w:rFonts w:hint="eastAsia"/>
              </w:rPr>
              <w:t>巴黎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KE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MU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</w:tbl>
    <w:p w:rsidR="00266C26" w:rsidRDefault="00266C2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FRA</w:t>
            </w:r>
            <w:r>
              <w:rPr>
                <w:rFonts w:hint="eastAsia"/>
              </w:rPr>
              <w:t>法兰克福</w:t>
            </w:r>
          </w:p>
        </w:tc>
        <w:tc>
          <w:tcPr>
            <w:tcW w:w="1704" w:type="dxa"/>
          </w:tcPr>
          <w:p w:rsidR="00266C26" w:rsidRDefault="004679CC">
            <w:pPr>
              <w:tabs>
                <w:tab w:val="center" w:pos="744"/>
              </w:tabs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货机（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客机（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MU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KE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</w:tr>
    </w:tbl>
    <w:p w:rsidR="00266C26" w:rsidRDefault="00266C26">
      <w:pPr>
        <w:rPr>
          <w:i/>
          <w:iCs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LHR</w:t>
            </w:r>
            <w:r>
              <w:rPr>
                <w:rFonts w:hint="eastAsia"/>
              </w:rPr>
              <w:t>伦敦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客机（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货机（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  <w:rPr>
                <w:i/>
                <w:iCs/>
              </w:rPr>
            </w:pPr>
          </w:p>
        </w:tc>
      </w:tr>
    </w:tbl>
    <w:p w:rsidR="00266C26" w:rsidRDefault="00266C26">
      <w:pPr>
        <w:rPr>
          <w:i/>
          <w:iCs/>
        </w:rPr>
      </w:pPr>
    </w:p>
    <w:p w:rsidR="00266C26" w:rsidRDefault="004679CC">
      <w:r>
        <w:rPr>
          <w:rFonts w:hint="eastAsia"/>
        </w:rPr>
        <w:t>中东：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DXB</w:t>
            </w:r>
            <w:r>
              <w:rPr>
                <w:rFonts w:hint="eastAsia"/>
              </w:rPr>
              <w:t>迪拜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CZ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  <w:tr w:rsidR="00266C26">
        <w:tc>
          <w:tcPr>
            <w:tcW w:w="1704" w:type="dxa"/>
          </w:tcPr>
          <w:p w:rsidR="00266C26" w:rsidRDefault="004679CC">
            <w:pPr>
              <w:jc w:val="center"/>
            </w:pPr>
            <w:r>
              <w:rPr>
                <w:rFonts w:hint="eastAsia"/>
              </w:rPr>
              <w:t>3U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4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  <w:tc>
          <w:tcPr>
            <w:tcW w:w="1705" w:type="dxa"/>
          </w:tcPr>
          <w:p w:rsidR="00266C26" w:rsidRDefault="00266C26">
            <w:pPr>
              <w:jc w:val="center"/>
            </w:pPr>
          </w:p>
        </w:tc>
      </w:tr>
    </w:tbl>
    <w:p w:rsidR="00266C26" w:rsidRDefault="00266C26"/>
    <w:sectPr w:rsidR="00266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9CC" w:rsidRDefault="004679CC" w:rsidP="00C83C47">
      <w:r>
        <w:separator/>
      </w:r>
    </w:p>
  </w:endnote>
  <w:endnote w:type="continuationSeparator" w:id="0">
    <w:p w:rsidR="004679CC" w:rsidRDefault="004679CC" w:rsidP="00C83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9CC" w:rsidRDefault="004679CC" w:rsidP="00C83C47">
      <w:r>
        <w:separator/>
      </w:r>
    </w:p>
  </w:footnote>
  <w:footnote w:type="continuationSeparator" w:id="0">
    <w:p w:rsidR="004679CC" w:rsidRDefault="004679CC" w:rsidP="00C83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1A17DD"/>
    <w:rsid w:val="00266C26"/>
    <w:rsid w:val="004679CC"/>
    <w:rsid w:val="00C83C47"/>
    <w:rsid w:val="0C2164C1"/>
    <w:rsid w:val="261A17D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1B423E-CA0F-4D12-B7B7-0E652CF4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83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83C47"/>
    <w:rPr>
      <w:kern w:val="2"/>
      <w:sz w:val="18"/>
      <w:szCs w:val="18"/>
    </w:rPr>
  </w:style>
  <w:style w:type="paragraph" w:styleId="a6">
    <w:name w:val="footer"/>
    <w:basedOn w:val="a"/>
    <w:link w:val="a7"/>
    <w:rsid w:val="00C83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83C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3</Pages>
  <Words>224</Words>
  <Characters>1278</Characters>
  <Application>Microsoft Office Word</Application>
  <DocSecurity>0</DocSecurity>
  <Lines>10</Lines>
  <Paragraphs>2</Paragraphs>
  <ScaleCrop>false</ScaleCrop>
  <Company>Microsoft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jz贾壮</cp:lastModifiedBy>
  <cp:revision>2</cp:revision>
  <dcterms:created xsi:type="dcterms:W3CDTF">2018-04-11T07:31:00Z</dcterms:created>
  <dcterms:modified xsi:type="dcterms:W3CDTF">2018-04-11T07:31:00Z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